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AE2BC" w14:textId="7D98FB1D" w:rsidR="00F9444C" w:rsidRDefault="008A0F4D">
      <w:pPr>
        <w:pStyle w:val="NoSpacing"/>
      </w:pPr>
      <w:r>
        <w:t>Brett Nottmeier</w:t>
      </w:r>
    </w:p>
    <w:p w14:paraId="62392514" w14:textId="58E15EE5" w:rsidR="00E614DD" w:rsidRDefault="000A2A88">
      <w:pPr>
        <w:pStyle w:val="NoSpacing"/>
      </w:pPr>
      <w:r>
        <w:t>Ma</w:t>
      </w:r>
      <w:r w:rsidR="00E673B0">
        <w:t>lcolm Wabara</w:t>
      </w:r>
    </w:p>
    <w:p w14:paraId="455067DA" w14:textId="605ABF63" w:rsidR="00E614DD" w:rsidRDefault="008A0F4D">
      <w:pPr>
        <w:pStyle w:val="NoSpacing"/>
      </w:pPr>
      <w:r>
        <w:t>CS-</w:t>
      </w:r>
      <w:r w:rsidR="00C83A8C">
        <w:t>3</w:t>
      </w:r>
      <w:r w:rsidR="00E673B0">
        <w:t>30</w:t>
      </w:r>
    </w:p>
    <w:p w14:paraId="38ACEC24" w14:textId="24ECC04B" w:rsidR="00E614DD" w:rsidRDefault="00C53FA8">
      <w:pPr>
        <w:pStyle w:val="NoSpacing"/>
      </w:pPr>
      <w:r>
        <w:t>0</w:t>
      </w:r>
      <w:r w:rsidR="00E673B0">
        <w:t>7</w:t>
      </w:r>
      <w:r w:rsidR="008A0F4D">
        <w:t>/</w:t>
      </w:r>
      <w:r w:rsidR="001E67C0">
        <w:t>11</w:t>
      </w:r>
      <w:r w:rsidR="009A10B1">
        <w:t>/</w:t>
      </w:r>
      <w:r w:rsidR="008A0F4D">
        <w:t>202</w:t>
      </w:r>
      <w:r>
        <w:t>4</w:t>
      </w:r>
    </w:p>
    <w:p w14:paraId="01BBE6C9" w14:textId="645D63B8" w:rsidR="008270CC" w:rsidRDefault="00E673B0" w:rsidP="008270CC">
      <w:pPr>
        <w:suppressAutoHyphens w:val="0"/>
        <w:spacing w:before="100" w:beforeAutospacing="1" w:after="100" w:afterAutospacing="1" w:line="240" w:lineRule="auto"/>
        <w:ind w:left="567" w:hanging="567"/>
        <w:jc w:val="center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Module </w:t>
      </w:r>
      <w:r w:rsidR="008E0617">
        <w:rPr>
          <w:rFonts w:ascii="Times New Roman" w:eastAsia="Times New Roman" w:hAnsi="Times New Roman" w:cs="Times New Roman"/>
          <w:lang w:eastAsia="en-US"/>
        </w:rPr>
        <w:t>2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="008E0617">
        <w:rPr>
          <w:rFonts w:ascii="Times New Roman" w:eastAsia="Times New Roman" w:hAnsi="Times New Roman" w:cs="Times New Roman"/>
          <w:lang w:eastAsia="en-US"/>
        </w:rPr>
        <w:t>Milestone One: Project Proposal</w:t>
      </w:r>
    </w:p>
    <w:p w14:paraId="5A209D4F" w14:textId="35D3CFB7" w:rsidR="008E0617" w:rsidRPr="008E0617" w:rsidRDefault="008E0617" w:rsidP="008E0617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n-US"/>
        </w:rPr>
      </w:pPr>
      <w:r w:rsidRPr="008E0617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52D896DE" wp14:editId="7EB86CE8">
            <wp:extent cx="5772150" cy="2762250"/>
            <wp:effectExtent l="0" t="0" r="0" b="0"/>
            <wp:docPr id="903298257" name="Picture 1" descr="A can and mug on a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8257" name="Picture 1" descr="A can and mug on a cou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4399" w14:textId="77777777" w:rsidR="008E0617" w:rsidRDefault="008E0617" w:rsidP="008270CC">
      <w:pPr>
        <w:suppressAutoHyphens w:val="0"/>
        <w:spacing w:before="100" w:beforeAutospacing="1" w:after="100" w:afterAutospacing="1" w:line="240" w:lineRule="auto"/>
        <w:ind w:left="567" w:hanging="567"/>
        <w:jc w:val="center"/>
        <w:rPr>
          <w:rFonts w:ascii="Times New Roman" w:eastAsia="Times New Roman" w:hAnsi="Times New Roman" w:cs="Times New Roman"/>
          <w:lang w:eastAsia="en-US"/>
        </w:rPr>
      </w:pPr>
    </w:p>
    <w:p w14:paraId="75918C18" w14:textId="22184500" w:rsidR="000A2A88" w:rsidRDefault="008E0617" w:rsidP="008E0617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Black Box:</w:t>
      </w:r>
    </w:p>
    <w:p w14:paraId="7E7DE046" w14:textId="63015D9D" w:rsidR="008E0617" w:rsidRDefault="008E0617" w:rsidP="008E0617">
      <w:pPr>
        <w:pStyle w:val="ListParagraph"/>
        <w:ind w:firstLine="0"/>
        <w:rPr>
          <w:rFonts w:cstheme="minorHAnsi"/>
        </w:rPr>
      </w:pPr>
      <w:r>
        <w:rPr>
          <w:rFonts w:cstheme="minorHAnsi"/>
        </w:rPr>
        <w:t>For the shape of the black box, I will be choosing a box since it will be easy to replicate it and will match perfectly.</w:t>
      </w:r>
    </w:p>
    <w:p w14:paraId="4BDF38E1" w14:textId="4D429451" w:rsidR="008E0617" w:rsidRDefault="008E0617" w:rsidP="008E0617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Large Orange Crayola Crayon:</w:t>
      </w:r>
    </w:p>
    <w:p w14:paraId="65E41821" w14:textId="5D41280D" w:rsidR="008E0617" w:rsidRDefault="008E0617" w:rsidP="008E0617">
      <w:pPr>
        <w:pStyle w:val="ListParagraph"/>
        <w:ind w:firstLine="0"/>
        <w:rPr>
          <w:rFonts w:cstheme="minorHAnsi"/>
        </w:rPr>
      </w:pPr>
      <w:r>
        <w:rPr>
          <w:rFonts w:cstheme="minorHAnsi"/>
        </w:rPr>
        <w:t>For the shape of the large crayon, I will use a cylinder for the body and a cone for the tip. The reason for this choice is it will combine to basic shapes and should match the crayon.</w:t>
      </w:r>
    </w:p>
    <w:p w14:paraId="12864682" w14:textId="58C56DCE" w:rsidR="008E0617" w:rsidRDefault="008E0617" w:rsidP="008E0617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Monster Can:</w:t>
      </w:r>
    </w:p>
    <w:p w14:paraId="3EC5CC2B" w14:textId="189D6BF4" w:rsidR="008E0617" w:rsidRDefault="008E0617" w:rsidP="008E0617">
      <w:pPr>
        <w:pStyle w:val="ListParagraph"/>
        <w:ind w:firstLine="0"/>
        <w:rPr>
          <w:rFonts w:cstheme="minorHAnsi"/>
        </w:rPr>
      </w:pPr>
      <w:r>
        <w:rPr>
          <w:rFonts w:cstheme="minorHAnsi"/>
        </w:rPr>
        <w:t>For the shape of the can, I will be choosing cylinder it will match the object perfectly and be realistic to replicate.</w:t>
      </w:r>
    </w:p>
    <w:p w14:paraId="30671C60" w14:textId="63986DC1" w:rsidR="008E0617" w:rsidRDefault="00DE520B" w:rsidP="00DE520B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lastRenderedPageBreak/>
        <w:t>Coffee Mug:</w:t>
      </w:r>
    </w:p>
    <w:p w14:paraId="3D7A347B" w14:textId="6563A716" w:rsidR="00DE520B" w:rsidRPr="008E0617" w:rsidRDefault="00DE520B" w:rsidP="00DE520B">
      <w:pPr>
        <w:pStyle w:val="ListParagraph"/>
        <w:ind w:firstLine="0"/>
        <w:rPr>
          <w:rFonts w:cstheme="minorHAnsi"/>
        </w:rPr>
      </w:pPr>
      <w:r>
        <w:rPr>
          <w:rFonts w:cstheme="minorHAnsi"/>
        </w:rPr>
        <w:t xml:space="preserve">For the shape of the </w:t>
      </w:r>
      <w:r w:rsidR="007558B5">
        <w:rPr>
          <w:rFonts w:cstheme="minorHAnsi"/>
        </w:rPr>
        <w:t>mug,</w:t>
      </w:r>
      <w:r>
        <w:rPr>
          <w:rFonts w:cstheme="minorHAnsi"/>
        </w:rPr>
        <w:t xml:space="preserve"> I will recreate it using a cylinder with a torus as the handle</w:t>
      </w:r>
      <w:proofErr w:type="gramStart"/>
      <w:r>
        <w:rPr>
          <w:rFonts w:cstheme="minorHAnsi"/>
        </w:rPr>
        <w:t xml:space="preserve"> this</w:t>
      </w:r>
      <w:proofErr w:type="gramEnd"/>
      <w:r>
        <w:rPr>
          <w:rFonts w:cstheme="minorHAnsi"/>
        </w:rPr>
        <w:t xml:space="preserve"> should be fun to explore using a different shape than the rest of the objects and add some complexity to the project.</w:t>
      </w:r>
    </w:p>
    <w:sectPr w:rsidR="00DE520B" w:rsidRPr="008E061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8BABB" w14:textId="77777777" w:rsidR="00472BBE" w:rsidRDefault="00472BBE">
      <w:pPr>
        <w:spacing w:line="240" w:lineRule="auto"/>
      </w:pPr>
      <w:r>
        <w:separator/>
      </w:r>
    </w:p>
  </w:endnote>
  <w:endnote w:type="continuationSeparator" w:id="0">
    <w:p w14:paraId="58C6CBD6" w14:textId="77777777" w:rsidR="00472BBE" w:rsidRDefault="00472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ABE1D" w14:textId="77777777" w:rsidR="00472BBE" w:rsidRDefault="00472BBE">
      <w:pPr>
        <w:spacing w:line="240" w:lineRule="auto"/>
      </w:pPr>
      <w:r>
        <w:separator/>
      </w:r>
    </w:p>
  </w:footnote>
  <w:footnote w:type="continuationSeparator" w:id="0">
    <w:p w14:paraId="4FE33367" w14:textId="77777777" w:rsidR="00472BBE" w:rsidRDefault="00472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73AB5" w14:textId="61BFAA30" w:rsidR="008A0F4D" w:rsidRDefault="008A0F4D" w:rsidP="008A0F4D">
    <w:pPr>
      <w:pStyle w:val="Header"/>
    </w:pPr>
    <w:r>
      <w:t xml:space="preserve"> </w:t>
    </w:r>
    <w:r w:rsidR="00691EC1">
      <w:t xml:space="preserve"> </w:t>
    </w:r>
    <w:r>
      <w:t>Nottmeier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2FD37" w14:textId="38A9EDDE" w:rsidR="00E614DD" w:rsidRDefault="008A0F4D">
    <w:pPr>
      <w:pStyle w:val="Header"/>
    </w:pPr>
    <w:r>
      <w:t>Nottmeier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5149E0"/>
    <w:multiLevelType w:val="hybridMultilevel"/>
    <w:tmpl w:val="C1DA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317F3"/>
    <w:multiLevelType w:val="hybridMultilevel"/>
    <w:tmpl w:val="11E0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20345"/>
    <w:multiLevelType w:val="multilevel"/>
    <w:tmpl w:val="18F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1A1A47"/>
    <w:multiLevelType w:val="multilevel"/>
    <w:tmpl w:val="B142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16552"/>
    <w:multiLevelType w:val="hybridMultilevel"/>
    <w:tmpl w:val="957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8B12CD0"/>
    <w:multiLevelType w:val="multilevel"/>
    <w:tmpl w:val="A3B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50E0A"/>
    <w:multiLevelType w:val="multilevel"/>
    <w:tmpl w:val="B1A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BD4748"/>
    <w:multiLevelType w:val="hybridMultilevel"/>
    <w:tmpl w:val="A934D7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9E4FA4"/>
    <w:multiLevelType w:val="hybridMultilevel"/>
    <w:tmpl w:val="06B2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5099E"/>
    <w:multiLevelType w:val="multilevel"/>
    <w:tmpl w:val="3E0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326A76"/>
    <w:multiLevelType w:val="multilevel"/>
    <w:tmpl w:val="F0B4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B1B5787"/>
    <w:multiLevelType w:val="multilevel"/>
    <w:tmpl w:val="4572ABF8"/>
    <w:numStyleLink w:val="MLAOutline"/>
  </w:abstractNum>
  <w:abstractNum w:abstractNumId="30" w15:restartNumberingAfterBreak="0">
    <w:nsid w:val="5C2E08F4"/>
    <w:multiLevelType w:val="hybridMultilevel"/>
    <w:tmpl w:val="2D4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6F76B04"/>
    <w:multiLevelType w:val="multilevel"/>
    <w:tmpl w:val="AC9E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1A4B72"/>
    <w:multiLevelType w:val="multilevel"/>
    <w:tmpl w:val="10D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81662"/>
    <w:multiLevelType w:val="multilevel"/>
    <w:tmpl w:val="CD5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22C5C"/>
    <w:multiLevelType w:val="hybridMultilevel"/>
    <w:tmpl w:val="226A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779D3"/>
    <w:multiLevelType w:val="multilevel"/>
    <w:tmpl w:val="C730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7866F9"/>
    <w:multiLevelType w:val="hybridMultilevel"/>
    <w:tmpl w:val="F8AE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896035">
    <w:abstractNumId w:val="9"/>
  </w:num>
  <w:num w:numId="2" w16cid:durableId="1365329902">
    <w:abstractNumId w:val="7"/>
  </w:num>
  <w:num w:numId="3" w16cid:durableId="849297551">
    <w:abstractNumId w:val="6"/>
  </w:num>
  <w:num w:numId="4" w16cid:durableId="1256667529">
    <w:abstractNumId w:val="5"/>
  </w:num>
  <w:num w:numId="5" w16cid:durableId="565141558">
    <w:abstractNumId w:val="4"/>
  </w:num>
  <w:num w:numId="6" w16cid:durableId="239558838">
    <w:abstractNumId w:val="8"/>
  </w:num>
  <w:num w:numId="7" w16cid:durableId="753162546">
    <w:abstractNumId w:val="3"/>
  </w:num>
  <w:num w:numId="8" w16cid:durableId="444929771">
    <w:abstractNumId w:val="2"/>
  </w:num>
  <w:num w:numId="9" w16cid:durableId="380861438">
    <w:abstractNumId w:val="1"/>
  </w:num>
  <w:num w:numId="10" w16cid:durableId="1881629996">
    <w:abstractNumId w:val="0"/>
  </w:num>
  <w:num w:numId="11" w16cid:durableId="355734764">
    <w:abstractNumId w:val="17"/>
  </w:num>
  <w:num w:numId="12" w16cid:durableId="854424506">
    <w:abstractNumId w:val="28"/>
  </w:num>
  <w:num w:numId="13" w16cid:durableId="1477605992">
    <w:abstractNumId w:val="29"/>
  </w:num>
  <w:num w:numId="14" w16cid:durableId="1445878082">
    <w:abstractNumId w:val="21"/>
  </w:num>
  <w:num w:numId="15" w16cid:durableId="1745565072">
    <w:abstractNumId w:val="33"/>
  </w:num>
  <w:num w:numId="16" w16cid:durableId="287245226">
    <w:abstractNumId w:val="26"/>
  </w:num>
  <w:num w:numId="17" w16cid:durableId="1925450689">
    <w:abstractNumId w:val="14"/>
  </w:num>
  <w:num w:numId="18" w16cid:durableId="2139226900">
    <w:abstractNumId w:val="10"/>
  </w:num>
  <w:num w:numId="19" w16cid:durableId="641467760">
    <w:abstractNumId w:val="25"/>
  </w:num>
  <w:num w:numId="20" w16cid:durableId="1353217970">
    <w:abstractNumId w:val="38"/>
  </w:num>
  <w:num w:numId="21" w16cid:durableId="2106025485">
    <w:abstractNumId w:val="18"/>
  </w:num>
  <w:num w:numId="22" w16cid:durableId="1149976778">
    <w:abstractNumId w:val="31"/>
  </w:num>
  <w:num w:numId="23" w16cid:durableId="261183810">
    <w:abstractNumId w:val="36"/>
  </w:num>
  <w:num w:numId="24" w16cid:durableId="559904881">
    <w:abstractNumId w:val="19"/>
  </w:num>
  <w:num w:numId="25" w16cid:durableId="1682927035">
    <w:abstractNumId w:val="32"/>
  </w:num>
  <w:num w:numId="26" w16cid:durableId="1633708860">
    <w:abstractNumId w:val="35"/>
  </w:num>
  <w:num w:numId="27" w16cid:durableId="712194027">
    <w:abstractNumId w:val="20"/>
  </w:num>
  <w:num w:numId="28" w16cid:durableId="610404593">
    <w:abstractNumId w:val="22"/>
  </w:num>
  <w:num w:numId="29" w16cid:durableId="266739847">
    <w:abstractNumId w:val="12"/>
  </w:num>
  <w:num w:numId="30" w16cid:durableId="1862741977">
    <w:abstractNumId w:val="30"/>
  </w:num>
  <w:num w:numId="31" w16cid:durableId="1140610864">
    <w:abstractNumId w:val="16"/>
  </w:num>
  <w:num w:numId="32" w16cid:durableId="1257902921">
    <w:abstractNumId w:val="11"/>
  </w:num>
  <w:num w:numId="33" w16cid:durableId="2046714044">
    <w:abstractNumId w:val="13"/>
  </w:num>
  <w:num w:numId="34" w16cid:durableId="1631351724">
    <w:abstractNumId w:val="24"/>
  </w:num>
  <w:num w:numId="35" w16cid:durableId="1524200645">
    <w:abstractNumId w:val="27"/>
  </w:num>
  <w:num w:numId="36" w16cid:durableId="1027491322">
    <w:abstractNumId w:val="34"/>
  </w:num>
  <w:num w:numId="37" w16cid:durableId="697663153">
    <w:abstractNumId w:val="37"/>
  </w:num>
  <w:num w:numId="38" w16cid:durableId="1634486826">
    <w:abstractNumId w:val="15"/>
  </w:num>
  <w:num w:numId="39" w16cid:durableId="1956596647">
    <w:abstractNumId w:val="39"/>
  </w:num>
  <w:num w:numId="40" w16cid:durableId="7263397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D"/>
    <w:rsid w:val="00010CF1"/>
    <w:rsid w:val="00024B10"/>
    <w:rsid w:val="00040CBB"/>
    <w:rsid w:val="00063B44"/>
    <w:rsid w:val="00063E16"/>
    <w:rsid w:val="000665E8"/>
    <w:rsid w:val="00082904"/>
    <w:rsid w:val="000A2A88"/>
    <w:rsid w:val="000B78C8"/>
    <w:rsid w:val="000E631E"/>
    <w:rsid w:val="00137CD1"/>
    <w:rsid w:val="001463B2"/>
    <w:rsid w:val="00187AE1"/>
    <w:rsid w:val="001B564E"/>
    <w:rsid w:val="001D3D12"/>
    <w:rsid w:val="001E44C2"/>
    <w:rsid w:val="001E67C0"/>
    <w:rsid w:val="001E7854"/>
    <w:rsid w:val="001F2345"/>
    <w:rsid w:val="001F62C0"/>
    <w:rsid w:val="00205463"/>
    <w:rsid w:val="00230B2D"/>
    <w:rsid w:val="00245E02"/>
    <w:rsid w:val="002475F1"/>
    <w:rsid w:val="002D04DC"/>
    <w:rsid w:val="003002EC"/>
    <w:rsid w:val="003234E2"/>
    <w:rsid w:val="00332CC2"/>
    <w:rsid w:val="00347C9B"/>
    <w:rsid w:val="00353B66"/>
    <w:rsid w:val="003556FF"/>
    <w:rsid w:val="00375401"/>
    <w:rsid w:val="0039074B"/>
    <w:rsid w:val="00392613"/>
    <w:rsid w:val="003B63F0"/>
    <w:rsid w:val="003C31BB"/>
    <w:rsid w:val="003C355D"/>
    <w:rsid w:val="003E07DE"/>
    <w:rsid w:val="003E24A0"/>
    <w:rsid w:val="003E6E8A"/>
    <w:rsid w:val="00410C15"/>
    <w:rsid w:val="004164B6"/>
    <w:rsid w:val="00416598"/>
    <w:rsid w:val="00425F90"/>
    <w:rsid w:val="00433A12"/>
    <w:rsid w:val="004378E0"/>
    <w:rsid w:val="00442706"/>
    <w:rsid w:val="00450649"/>
    <w:rsid w:val="004615C5"/>
    <w:rsid w:val="00462388"/>
    <w:rsid w:val="0046320C"/>
    <w:rsid w:val="00472BBE"/>
    <w:rsid w:val="00473691"/>
    <w:rsid w:val="00474688"/>
    <w:rsid w:val="00490D89"/>
    <w:rsid w:val="004A2675"/>
    <w:rsid w:val="004F7139"/>
    <w:rsid w:val="005114B7"/>
    <w:rsid w:val="005571C0"/>
    <w:rsid w:val="00562CC3"/>
    <w:rsid w:val="005C22F2"/>
    <w:rsid w:val="005D3BC8"/>
    <w:rsid w:val="00605DA7"/>
    <w:rsid w:val="00627D17"/>
    <w:rsid w:val="0065228C"/>
    <w:rsid w:val="00661B40"/>
    <w:rsid w:val="00691EC1"/>
    <w:rsid w:val="006929F5"/>
    <w:rsid w:val="006B2142"/>
    <w:rsid w:val="006D2D48"/>
    <w:rsid w:val="006F0360"/>
    <w:rsid w:val="006F41AD"/>
    <w:rsid w:val="006F491F"/>
    <w:rsid w:val="0074576B"/>
    <w:rsid w:val="007558B5"/>
    <w:rsid w:val="0077302D"/>
    <w:rsid w:val="00780FD6"/>
    <w:rsid w:val="007819FD"/>
    <w:rsid w:val="007B0E04"/>
    <w:rsid w:val="007C53FB"/>
    <w:rsid w:val="0080502A"/>
    <w:rsid w:val="0081308D"/>
    <w:rsid w:val="00813783"/>
    <w:rsid w:val="00822427"/>
    <w:rsid w:val="008270CC"/>
    <w:rsid w:val="00855482"/>
    <w:rsid w:val="00872964"/>
    <w:rsid w:val="008741F7"/>
    <w:rsid w:val="00880015"/>
    <w:rsid w:val="00897C0A"/>
    <w:rsid w:val="008A0F4D"/>
    <w:rsid w:val="008A3355"/>
    <w:rsid w:val="008B7D18"/>
    <w:rsid w:val="008E0617"/>
    <w:rsid w:val="008F184D"/>
    <w:rsid w:val="008F1F97"/>
    <w:rsid w:val="008F4052"/>
    <w:rsid w:val="00906BCB"/>
    <w:rsid w:val="00907600"/>
    <w:rsid w:val="00917A3A"/>
    <w:rsid w:val="00971E3F"/>
    <w:rsid w:val="009A10B1"/>
    <w:rsid w:val="009D0489"/>
    <w:rsid w:val="009D3389"/>
    <w:rsid w:val="009D4EB3"/>
    <w:rsid w:val="009F558B"/>
    <w:rsid w:val="00A24DC0"/>
    <w:rsid w:val="00A34DA7"/>
    <w:rsid w:val="00A74F0B"/>
    <w:rsid w:val="00AA4428"/>
    <w:rsid w:val="00AB1865"/>
    <w:rsid w:val="00AE33CF"/>
    <w:rsid w:val="00B13D1B"/>
    <w:rsid w:val="00B22CAD"/>
    <w:rsid w:val="00B25EB0"/>
    <w:rsid w:val="00B53A53"/>
    <w:rsid w:val="00B6001C"/>
    <w:rsid w:val="00B818DF"/>
    <w:rsid w:val="00C355F8"/>
    <w:rsid w:val="00C35AA3"/>
    <w:rsid w:val="00C42AD5"/>
    <w:rsid w:val="00C53FA8"/>
    <w:rsid w:val="00C76378"/>
    <w:rsid w:val="00C83A8C"/>
    <w:rsid w:val="00CB0FAD"/>
    <w:rsid w:val="00CB2C57"/>
    <w:rsid w:val="00CD606E"/>
    <w:rsid w:val="00D11B06"/>
    <w:rsid w:val="00D17033"/>
    <w:rsid w:val="00D30F2B"/>
    <w:rsid w:val="00D42A6D"/>
    <w:rsid w:val="00D52117"/>
    <w:rsid w:val="00D63710"/>
    <w:rsid w:val="00D800E5"/>
    <w:rsid w:val="00D85A47"/>
    <w:rsid w:val="00DA0946"/>
    <w:rsid w:val="00DB0D39"/>
    <w:rsid w:val="00DE520B"/>
    <w:rsid w:val="00E14005"/>
    <w:rsid w:val="00E16B21"/>
    <w:rsid w:val="00E60ACE"/>
    <w:rsid w:val="00E614DD"/>
    <w:rsid w:val="00E673B0"/>
    <w:rsid w:val="00E701A8"/>
    <w:rsid w:val="00E833DD"/>
    <w:rsid w:val="00E95F89"/>
    <w:rsid w:val="00EA5FC1"/>
    <w:rsid w:val="00EB0CC2"/>
    <w:rsid w:val="00ED2FCD"/>
    <w:rsid w:val="00EF2B85"/>
    <w:rsid w:val="00F053E6"/>
    <w:rsid w:val="00F05BAF"/>
    <w:rsid w:val="00F066A7"/>
    <w:rsid w:val="00F41904"/>
    <w:rsid w:val="00F628AF"/>
    <w:rsid w:val="00F81D72"/>
    <w:rsid w:val="00F9444C"/>
    <w:rsid w:val="00FA7FC6"/>
    <w:rsid w:val="00F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7AA2"/>
  <w15:docId w15:val="{17FBA292-4EC4-4D84-96EB-FA3C704E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8729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649"/>
    <w:rPr>
      <w:b/>
      <w:bCs/>
    </w:rPr>
  </w:style>
  <w:style w:type="character" w:styleId="Hyperlink">
    <w:name w:val="Hyperlink"/>
    <w:basedOn w:val="DefaultParagraphFont"/>
    <w:uiPriority w:val="99"/>
    <w:unhideWhenUsed/>
    <w:rsid w:val="0045064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n96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9D746-779A-45C1-B87A-CCB7ABCA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Nottmeier</dc:creator>
  <cp:keywords/>
  <dc:description/>
  <cp:lastModifiedBy>Nottmeier, Brett</cp:lastModifiedBy>
  <cp:revision>2</cp:revision>
  <dcterms:created xsi:type="dcterms:W3CDTF">2024-07-11T20:05:00Z</dcterms:created>
  <dcterms:modified xsi:type="dcterms:W3CDTF">2024-07-11T20:05:00Z</dcterms:modified>
  <cp:version/>
</cp:coreProperties>
</file>